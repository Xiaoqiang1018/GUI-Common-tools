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EE" w:rsidRDefault="00CC2EEE" w:rsidP="00792362">
      <w:pPr>
        <w:rPr>
          <w:rFonts w:hint="eastAsia"/>
        </w:rPr>
      </w:pPr>
    </w:p>
    <w:p w:rsidR="00CC2EEE" w:rsidRDefault="00CC2EEE" w:rsidP="0079236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解决输入法卡住的问题</w:t>
      </w:r>
    </w:p>
    <w:p w:rsidR="00CC2EEE" w:rsidRDefault="00CC2EEE" w:rsidP="00CC2EE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的时候中文输入法会卡住，在安装路径下有两个</w:t>
      </w:r>
      <w:r>
        <w:rPr>
          <w:rFonts w:hint="eastAsia"/>
        </w:rPr>
        <w:t>jre</w:t>
      </w:r>
      <w:r>
        <w:rPr>
          <w:rFonts w:hint="eastAsia"/>
        </w:rPr>
        <w:t>文件夹，</w:t>
      </w:r>
      <w:r>
        <w:rPr>
          <w:rFonts w:hint="eastAsia"/>
        </w:rPr>
        <w:t>32</w:t>
      </w:r>
      <w:r>
        <w:rPr>
          <w:rFonts w:hint="eastAsia"/>
        </w:rPr>
        <w:t>位系统改</w:t>
      </w:r>
      <w:r>
        <w:rPr>
          <w:rFonts w:hint="eastAsia"/>
        </w:rPr>
        <w:t>jre32,64</w:t>
      </w:r>
      <w:r>
        <w:rPr>
          <w:rFonts w:hint="eastAsia"/>
        </w:rPr>
        <w:t>位系统改</w:t>
      </w:r>
      <w:r>
        <w:rPr>
          <w:rFonts w:hint="eastAsia"/>
        </w:rPr>
        <w:t>jre64</w:t>
      </w:r>
      <w:r>
        <w:rPr>
          <w:rFonts w:hint="eastAsia"/>
        </w:rPr>
        <w:t>，重命名一下文件夹就好了。</w:t>
      </w:r>
    </w:p>
    <w:p w:rsidR="00CC2EEE" w:rsidRPr="00CC2EEE" w:rsidRDefault="00CC2EEE" w:rsidP="00CC2E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6391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Pr="003E4D2E" w:rsidRDefault="003E4D2E" w:rsidP="00792362">
      <w:pPr>
        <w:pStyle w:val="1"/>
        <w:numPr>
          <w:ilvl w:val="0"/>
          <w:numId w:val="1"/>
        </w:numPr>
      </w:pPr>
      <w:r>
        <w:rPr>
          <w:rFonts w:hint="eastAsia"/>
        </w:rPr>
        <w:t>修改快捷键</w:t>
      </w:r>
    </w:p>
    <w:p w:rsidR="008451E8" w:rsidRDefault="008451E8" w:rsidP="008451E8">
      <w:pPr>
        <w:pStyle w:val="a7"/>
      </w:pPr>
      <w:r>
        <w:t xml:space="preserve">有时候希望使用自动补全，因为不偷懒的程序员不是好程序员。但是Idea的默认快捷键是 </w:t>
      </w:r>
      <w:r>
        <w:rPr>
          <w:rStyle w:val="HTML"/>
        </w:rPr>
        <w:t>Ctrl</w:t>
      </w:r>
      <w:r>
        <w:t xml:space="preserve"> + </w:t>
      </w:r>
      <w:r>
        <w:rPr>
          <w:rStyle w:val="HTML"/>
        </w:rPr>
        <w:t>空格</w:t>
      </w:r>
      <w:r>
        <w:t>。 对于安装中文输入法的普通人来说那就是杯具了，你懂的。</w:t>
      </w:r>
    </w:p>
    <w:p w:rsidR="008451E8" w:rsidRDefault="008451E8" w:rsidP="008451E8">
      <w:pPr>
        <w:pStyle w:val="a7"/>
      </w:pPr>
      <w:r>
        <w:t>修改方法如下：</w:t>
      </w:r>
    </w:p>
    <w:p w:rsidR="008451E8" w:rsidRDefault="008451E8" w:rsidP="008451E8">
      <w:pPr>
        <w:pStyle w:val="a7"/>
      </w:pPr>
      <w:r>
        <w:t xml:space="preserve">点击 文件菜单(File) –&gt; 点击 设置(Settings… </w:t>
      </w:r>
      <w:r>
        <w:rPr>
          <w:rStyle w:val="HTML"/>
        </w:rPr>
        <w:t>Ctrl</w:t>
      </w:r>
      <w:r>
        <w:t>+</w:t>
      </w:r>
      <w:r>
        <w:rPr>
          <w:rStyle w:val="HTML"/>
        </w:rPr>
        <w:t>Alt</w:t>
      </w:r>
      <w:r>
        <w:t>+</w:t>
      </w:r>
      <w:r>
        <w:rPr>
          <w:rStyle w:val="HTML"/>
        </w:rPr>
        <w:t>S</w:t>
      </w:r>
      <w:r>
        <w:t>), –&gt; 打开设置对话框。</w:t>
      </w:r>
    </w:p>
    <w:p w:rsidR="008451E8" w:rsidRDefault="008451E8" w:rsidP="008451E8">
      <w:pPr>
        <w:pStyle w:val="a7"/>
      </w:pPr>
      <w:r>
        <w:t>在左侧的导航框中点击 KeyMap。</w:t>
      </w:r>
    </w:p>
    <w:p w:rsidR="008451E8" w:rsidRDefault="008451E8" w:rsidP="008451E8">
      <w:pPr>
        <w:pStyle w:val="a7"/>
      </w:pPr>
      <w:r>
        <w:t xml:space="preserve">接着在右边的树型框中选择 Main menu –&gt; Code –&gt; Completion. </w:t>
      </w:r>
      <w:r>
        <w:br/>
        <w:t xml:space="preserve">接着需要做两件事： </w:t>
      </w:r>
      <w:r>
        <w:br/>
        <w:t xml:space="preserve">1. 移除原来的Cycle Expand Word 的 </w:t>
      </w:r>
      <w:r>
        <w:rPr>
          <w:rStyle w:val="HTML"/>
        </w:rPr>
        <w:t>Alt</w:t>
      </w:r>
      <w:r>
        <w:t>+</w:t>
      </w:r>
      <w:r>
        <w:rPr>
          <w:rStyle w:val="HTML"/>
        </w:rPr>
        <w:t>/</w:t>
      </w:r>
      <w:r>
        <w:t xml:space="preserve">(正斜杠) 快捷键绑定。 </w:t>
      </w:r>
      <w:r>
        <w:br/>
        <w:t xml:space="preserve">2. 在 Basic 上点击右键,去除原来的 </w:t>
      </w:r>
      <w:r>
        <w:rPr>
          <w:rStyle w:val="HTML"/>
        </w:rPr>
        <w:t>Ctrl</w:t>
      </w:r>
      <w:r>
        <w:t>+</w:t>
      </w:r>
      <w:r>
        <w:rPr>
          <w:rStyle w:val="HTML"/>
        </w:rPr>
        <w:t>空格</w:t>
      </w:r>
      <w:r>
        <w:t xml:space="preserve"> 绑定,然后添加 Alt + 斜杠 快捷键。</w:t>
      </w:r>
    </w:p>
    <w:p w:rsidR="008451E8" w:rsidRDefault="008451E8" w:rsidP="00792362">
      <w:pPr>
        <w:rPr>
          <w:rFonts w:ascii="仿宋" w:eastAsia="仿宋" w:hAnsi="仿宋"/>
          <w:sz w:val="24"/>
          <w:szCs w:val="24"/>
        </w:rPr>
      </w:pPr>
    </w:p>
    <w:p w:rsidR="001F3311" w:rsidRDefault="001F3311" w:rsidP="001F79A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批量自动导包</w:t>
      </w:r>
    </w:p>
    <w:p w:rsidR="001F3311" w:rsidRPr="00792362" w:rsidRDefault="001F3311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0903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Default="001F79AB" w:rsidP="001F79AB">
      <w:pPr>
        <w:pStyle w:val="1"/>
        <w:numPr>
          <w:ilvl w:val="0"/>
          <w:numId w:val="1"/>
        </w:numPr>
      </w:pPr>
      <w:r>
        <w:rPr>
          <w:rFonts w:hint="eastAsia"/>
        </w:rPr>
        <w:t>修改主题</w:t>
      </w:r>
    </w:p>
    <w:p w:rsidR="0041682E" w:rsidRPr="0041682E" w:rsidRDefault="0041682E" w:rsidP="0041682E">
      <w:r>
        <w:rPr>
          <w:noProof/>
        </w:rPr>
        <w:drawing>
          <wp:inline distT="0" distB="0" distL="0" distR="0">
            <wp:extent cx="5274310" cy="397743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8D" w:rsidRPr="00972D8D" w:rsidRDefault="0041682E" w:rsidP="00972D8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选择下载的主题jar包。</w:t>
      </w:r>
    </w:p>
    <w:p w:rsidR="00B012DC" w:rsidRDefault="0026589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修改字体大小：</w:t>
      </w:r>
    </w:p>
    <w:p w:rsidR="00265897" w:rsidRDefault="0026589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607541" cy="3474618"/>
            <wp:effectExtent l="19050" t="0" r="255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38" cy="347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D8" w:rsidRPr="006674D8" w:rsidRDefault="006674D8" w:rsidP="006674D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修改编码</w:t>
      </w:r>
    </w:p>
    <w:p w:rsidR="00B012DC" w:rsidRDefault="006674D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9774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407309" w:rsidRDefault="00407309" w:rsidP="00407309">
      <w:pPr>
        <w:pStyle w:val="a7"/>
        <w:spacing w:beforeAutospacing="0" w:afterAutospacing="0"/>
        <w:rPr>
          <w:rFonts w:ascii="Verdana" w:hAnsi="Verdana"/>
          <w:sz w:val="14"/>
          <w:szCs w:val="14"/>
        </w:rPr>
      </w:pPr>
      <w:r>
        <w:rPr>
          <w:rStyle w:val="a9"/>
          <w:rFonts w:ascii="Verdana" w:hAnsi="Verdana"/>
          <w:sz w:val="14"/>
          <w:szCs w:val="14"/>
        </w:rPr>
        <w:t>确保电脑在联网状态，在激活窗口选择</w:t>
      </w:r>
      <w:r>
        <w:rPr>
          <w:rStyle w:val="a9"/>
          <w:rFonts w:ascii="Verdana" w:hAnsi="Verdana"/>
          <w:sz w:val="14"/>
          <w:szCs w:val="14"/>
        </w:rPr>
        <w:t>license server</w:t>
      </w:r>
    </w:p>
    <w:p w:rsidR="00407309" w:rsidRDefault="00407309" w:rsidP="00407309">
      <w:pPr>
        <w:pStyle w:val="a7"/>
        <w:spacing w:beforeAutospacing="0" w:afterAutospacing="0"/>
        <w:rPr>
          <w:rFonts w:ascii="Verdana" w:hAnsi="Verdana"/>
          <w:sz w:val="14"/>
          <w:szCs w:val="14"/>
        </w:rPr>
      </w:pPr>
      <w:r>
        <w:rPr>
          <w:rStyle w:val="a9"/>
          <w:rFonts w:ascii="Verdana" w:hAnsi="Verdana"/>
          <w:sz w:val="14"/>
          <w:szCs w:val="14"/>
        </w:rPr>
        <w:t>填入下面的</w:t>
      </w:r>
      <w:r>
        <w:rPr>
          <w:rStyle w:val="a9"/>
          <w:rFonts w:ascii="Verdana" w:hAnsi="Verdana"/>
          <w:sz w:val="14"/>
          <w:szCs w:val="14"/>
        </w:rPr>
        <w:t>license server:</w:t>
      </w:r>
    </w:p>
    <w:p w:rsidR="00407309" w:rsidRDefault="00407309" w:rsidP="00407309">
      <w:pPr>
        <w:pStyle w:val="a7"/>
        <w:spacing w:before="0" w:beforeAutospacing="0" w:after="0" w:afterAutospacing="0"/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 xml:space="preserve">　　</w:t>
      </w:r>
      <w:r>
        <w:rPr>
          <w:rFonts w:ascii="Verdana" w:hAnsi="Verdana"/>
          <w:sz w:val="14"/>
          <w:szCs w:val="14"/>
        </w:rPr>
        <w:t>http://intellij.mandroid.cn/</w:t>
      </w:r>
      <w:r>
        <w:rPr>
          <w:rFonts w:ascii="Verdana" w:hAnsi="Verdana"/>
          <w:sz w:val="14"/>
          <w:szCs w:val="14"/>
        </w:rPr>
        <w:br/>
      </w:r>
      <w:r>
        <w:rPr>
          <w:rFonts w:ascii="Verdana" w:hAnsi="Verdana"/>
          <w:sz w:val="14"/>
          <w:szCs w:val="14"/>
        </w:rPr>
        <w:t xml:space="preserve">　　</w:t>
      </w:r>
      <w:r>
        <w:rPr>
          <w:rFonts w:ascii="Verdana" w:hAnsi="Verdana"/>
          <w:sz w:val="14"/>
          <w:szCs w:val="14"/>
        </w:rPr>
        <w:t>http://idea.imsxm.com/</w:t>
      </w:r>
      <w:r>
        <w:rPr>
          <w:rFonts w:ascii="Verdana" w:hAnsi="Verdana"/>
          <w:sz w:val="14"/>
          <w:szCs w:val="14"/>
        </w:rPr>
        <w:br/>
      </w:r>
      <w:r>
        <w:rPr>
          <w:rFonts w:ascii="Verdana" w:hAnsi="Verdana"/>
          <w:sz w:val="14"/>
          <w:szCs w:val="14"/>
        </w:rPr>
        <w:t xml:space="preserve">　　</w:t>
      </w:r>
      <w:r>
        <w:rPr>
          <w:rFonts w:ascii="Verdana" w:hAnsi="Verdana"/>
          <w:sz w:val="14"/>
          <w:szCs w:val="14"/>
        </w:rPr>
        <w:t>http://idea.iteblog.com/key.php</w:t>
      </w:r>
      <w:r>
        <w:rPr>
          <w:rFonts w:ascii="Verdana" w:hAnsi="Verdana"/>
          <w:sz w:val="14"/>
          <w:szCs w:val="14"/>
        </w:rPr>
        <w:t>（小写</w:t>
      </w:r>
      <w:r>
        <w:rPr>
          <w:rFonts w:ascii="Verdana" w:hAnsi="Verdana"/>
          <w:sz w:val="14"/>
          <w:szCs w:val="14"/>
        </w:rPr>
        <w:t>PHP</w:t>
      </w:r>
      <w:r>
        <w:rPr>
          <w:rFonts w:ascii="Verdana" w:hAnsi="Verdana"/>
          <w:sz w:val="14"/>
          <w:szCs w:val="14"/>
        </w:rPr>
        <w:t>）</w:t>
      </w:r>
    </w:p>
    <w:p w:rsidR="00B012DC" w:rsidRDefault="005110FA" w:rsidP="005110FA">
      <w:pPr>
        <w:pStyle w:val="1"/>
        <w:numPr>
          <w:ilvl w:val="0"/>
          <w:numId w:val="1"/>
        </w:numPr>
      </w:pPr>
      <w:r>
        <w:rPr>
          <w:rFonts w:hint="eastAsia"/>
        </w:rPr>
        <w:t>修改配置文件位置</w:t>
      </w:r>
    </w:p>
    <w:p w:rsidR="005110FA" w:rsidRDefault="005110FA" w:rsidP="005110FA">
      <w:r>
        <w:rPr>
          <w:rFonts w:hint="eastAsia"/>
        </w:rPr>
        <w:t>idea</w:t>
      </w:r>
      <w:r>
        <w:rPr>
          <w:rFonts w:hint="eastAsia"/>
        </w:rPr>
        <w:t>默认的把配置文件和插件之类的都放到</w:t>
      </w:r>
      <w:r>
        <w:rPr>
          <w:rFonts w:hint="eastAsia"/>
        </w:rPr>
        <w:t>c</w:t>
      </w:r>
      <w:r>
        <w:rPr>
          <w:rFonts w:hint="eastAsia"/>
        </w:rPr>
        <w:t>盘，文件会越来越大，大概</w:t>
      </w:r>
      <w:r>
        <w:rPr>
          <w:rFonts w:hint="eastAsia"/>
        </w:rPr>
        <w:t>1G</w:t>
      </w:r>
      <w:r>
        <w:rPr>
          <w:rFonts w:hint="eastAsia"/>
        </w:rPr>
        <w:t>多，还有</w:t>
      </w:r>
      <w:r>
        <w:rPr>
          <w:rFonts w:hint="eastAsia"/>
        </w:rPr>
        <w:t>tomcat</w:t>
      </w:r>
      <w:r>
        <w:rPr>
          <w:rFonts w:hint="eastAsia"/>
        </w:rPr>
        <w:t>跑项目的时候，工程越多文件就越大。修改配置文件到别的目录：</w:t>
      </w:r>
    </w:p>
    <w:p w:rsidR="005110FA" w:rsidRDefault="005110FA" w:rsidP="005110FA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安装路径下的</w:t>
      </w:r>
      <w:r>
        <w:rPr>
          <w:rFonts w:hint="eastAsia"/>
        </w:rPr>
        <w:t>bin</w:t>
      </w:r>
      <w:r>
        <w:rPr>
          <w:rFonts w:hint="eastAsia"/>
        </w:rPr>
        <w:t>目录中找到</w:t>
      </w:r>
      <w:r>
        <w:rPr>
          <w:rFonts w:hint="eastAsia"/>
        </w:rPr>
        <w:t>idea.properties</w:t>
      </w:r>
    </w:p>
    <w:p w:rsidR="005110FA" w:rsidRDefault="005110FA" w:rsidP="005110FA">
      <w:r>
        <w:rPr>
          <w:noProof/>
        </w:rPr>
        <w:lastRenderedPageBreak/>
        <w:drawing>
          <wp:inline distT="0" distB="0" distL="0" distR="0">
            <wp:extent cx="2211070" cy="142621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53" w:rsidRDefault="005203C9" w:rsidP="005110FA">
      <w:r>
        <w:rPr>
          <w:rFonts w:hint="eastAsia"/>
        </w:rPr>
        <w:t>修改其中的配置，把前面的</w:t>
      </w:r>
      <w:r>
        <w:rPr>
          <w:rFonts w:hint="eastAsia"/>
        </w:rPr>
        <w:t>#</w:t>
      </w:r>
      <w:r>
        <w:rPr>
          <w:rFonts w:hint="eastAsia"/>
        </w:rPr>
        <w:t>去掉，把路径修改成非系统盘的路径，注意红色和蓝色圈起来的部分，同一颜色的路径是有对应关系的。</w:t>
      </w:r>
    </w:p>
    <w:p w:rsidR="006C0F7D" w:rsidRPr="006C0F7D" w:rsidRDefault="006C0F7D" w:rsidP="005110FA">
      <w:r>
        <w:rPr>
          <w:rFonts w:hint="eastAsia"/>
        </w:rPr>
        <w:t>注意，为了不影响使用，先把原来</w:t>
      </w:r>
      <w:r>
        <w:rPr>
          <w:rFonts w:hint="eastAsia"/>
        </w:rPr>
        <w:t>C</w:t>
      </w:r>
      <w:r>
        <w:rPr>
          <w:rFonts w:hint="eastAsia"/>
        </w:rPr>
        <w:t>盘下面的配置文件复制出来，复制到你的非系统盘里，如我默认的</w:t>
      </w:r>
      <w:r>
        <w:rPr>
          <w:rFonts w:hint="eastAsia"/>
        </w:rPr>
        <w:t>idea</w:t>
      </w:r>
      <w:r>
        <w:rPr>
          <w:rFonts w:hint="eastAsia"/>
        </w:rPr>
        <w:t>配置文件是在</w:t>
      </w:r>
      <w:r>
        <w:rPr>
          <w:color w:val="330033"/>
          <w:sz w:val="19"/>
          <w:szCs w:val="19"/>
        </w:rPr>
        <w:t>C:\Users\Administrator\</w:t>
      </w:r>
      <w:r w:rsidRPr="006C0F7D">
        <w:rPr>
          <w:color w:val="330033"/>
          <w:sz w:val="19"/>
          <w:szCs w:val="19"/>
        </w:rPr>
        <w:t>.IntelliJIdea2017.2</w:t>
      </w:r>
      <w:r>
        <w:rPr>
          <w:rFonts w:hint="eastAsia"/>
          <w:color w:val="330033"/>
          <w:sz w:val="19"/>
          <w:szCs w:val="19"/>
        </w:rPr>
        <w:t>，将</w:t>
      </w:r>
      <w:r w:rsidRPr="006C0F7D">
        <w:rPr>
          <w:color w:val="330033"/>
          <w:sz w:val="19"/>
          <w:szCs w:val="19"/>
        </w:rPr>
        <w:t>.IntelliJIdea2017.2</w:t>
      </w:r>
      <w:r>
        <w:rPr>
          <w:rFonts w:hint="eastAsia"/>
          <w:color w:val="330033"/>
          <w:sz w:val="19"/>
          <w:szCs w:val="19"/>
        </w:rPr>
        <w:t>这个文件复制到了</w:t>
      </w:r>
      <w:r w:rsidRPr="006C0F7D">
        <w:rPr>
          <w:color w:val="330033"/>
          <w:sz w:val="19"/>
          <w:szCs w:val="19"/>
        </w:rPr>
        <w:t>D:\Program Files (x86)\IntelliJ</w:t>
      </w:r>
      <w:r>
        <w:rPr>
          <w:rFonts w:hint="eastAsia"/>
          <w:color w:val="330033"/>
          <w:sz w:val="19"/>
          <w:szCs w:val="19"/>
        </w:rPr>
        <w:t>下，进行如下配置：</w:t>
      </w:r>
    </w:p>
    <w:p w:rsidR="005203C9" w:rsidRDefault="005203C9" w:rsidP="005110FA">
      <w:r>
        <w:rPr>
          <w:noProof/>
        </w:rPr>
        <w:drawing>
          <wp:inline distT="0" distB="0" distL="0" distR="0">
            <wp:extent cx="5274310" cy="270126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E4" w:rsidRDefault="00C809E4" w:rsidP="005110FA">
      <w:r>
        <w:rPr>
          <w:rFonts w:hint="eastAsia"/>
        </w:rPr>
        <w:t>所有的</w:t>
      </w:r>
      <w:r>
        <w:rPr>
          <w:rFonts w:hint="eastAsia"/>
        </w:rPr>
        <w:t>web</w:t>
      </w:r>
      <w:r>
        <w:rPr>
          <w:rFonts w:hint="eastAsia"/>
        </w:rPr>
        <w:t>工程，使用</w:t>
      </w:r>
      <w:r>
        <w:rPr>
          <w:rFonts w:hint="eastAsia"/>
        </w:rPr>
        <w:t>tomcat</w:t>
      </w:r>
      <w:r>
        <w:rPr>
          <w:rFonts w:hint="eastAsia"/>
        </w:rPr>
        <w:t>的时候都会发布到这个路径下，定期清理这个目录，以免文件太大，影响系统性能</w:t>
      </w:r>
      <w:r w:rsidR="004F7B3E">
        <w:rPr>
          <w:rFonts w:hint="eastAsia"/>
        </w:rPr>
        <w:t>，如下图</w:t>
      </w:r>
    </w:p>
    <w:p w:rsidR="00C809E4" w:rsidRPr="005110FA" w:rsidRDefault="00C809E4" w:rsidP="005110FA">
      <w:r>
        <w:rPr>
          <w:noProof/>
        </w:rPr>
        <w:drawing>
          <wp:inline distT="0" distB="0" distL="0" distR="0">
            <wp:extent cx="5274310" cy="151669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9E4" w:rsidRPr="005110FA" w:rsidSect="009553C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DBE" w:rsidRDefault="00CF7DBE" w:rsidP="00792362">
      <w:r>
        <w:separator/>
      </w:r>
    </w:p>
  </w:endnote>
  <w:endnote w:type="continuationSeparator" w:id="0">
    <w:p w:rsidR="00CF7DBE" w:rsidRDefault="00CF7DBE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B03E1A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CC2EEE">
                  <w:rPr>
                    <w:b/>
                    <w:noProof/>
                  </w:rPr>
                  <w:t>1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CC2EEE">
                  <w:rPr>
                    <w:b/>
                    <w:noProof/>
                  </w:rPr>
                  <w:t>5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DBE" w:rsidRDefault="00CF7DBE" w:rsidP="00792362">
      <w:r>
        <w:separator/>
      </w:r>
    </w:p>
  </w:footnote>
  <w:footnote w:type="continuationSeparator" w:id="0">
    <w:p w:rsidR="00CF7DBE" w:rsidRDefault="00CF7DBE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683"/>
    <w:rsid w:val="001F3311"/>
    <w:rsid w:val="001F79AB"/>
    <w:rsid w:val="00265897"/>
    <w:rsid w:val="00275480"/>
    <w:rsid w:val="003E4D2E"/>
    <w:rsid w:val="00407309"/>
    <w:rsid w:val="0041682E"/>
    <w:rsid w:val="0046027D"/>
    <w:rsid w:val="00483A04"/>
    <w:rsid w:val="004973DB"/>
    <w:rsid w:val="004F7B3E"/>
    <w:rsid w:val="005110FA"/>
    <w:rsid w:val="005203C9"/>
    <w:rsid w:val="00567F09"/>
    <w:rsid w:val="00641C40"/>
    <w:rsid w:val="006674D8"/>
    <w:rsid w:val="006C0F7D"/>
    <w:rsid w:val="00777DBC"/>
    <w:rsid w:val="00792362"/>
    <w:rsid w:val="007D61F6"/>
    <w:rsid w:val="008451E8"/>
    <w:rsid w:val="009553C9"/>
    <w:rsid w:val="00972D8D"/>
    <w:rsid w:val="009A65A3"/>
    <w:rsid w:val="00A616A8"/>
    <w:rsid w:val="00B012DC"/>
    <w:rsid w:val="00B03E1A"/>
    <w:rsid w:val="00B31453"/>
    <w:rsid w:val="00BC2084"/>
    <w:rsid w:val="00C02A3C"/>
    <w:rsid w:val="00C809E4"/>
    <w:rsid w:val="00CB14D1"/>
    <w:rsid w:val="00CC2EEE"/>
    <w:rsid w:val="00CF7DBE"/>
    <w:rsid w:val="00D0410D"/>
    <w:rsid w:val="00D042EC"/>
    <w:rsid w:val="00D30BEB"/>
    <w:rsid w:val="00DC3683"/>
    <w:rsid w:val="00E42165"/>
    <w:rsid w:val="00FA17CA"/>
    <w:rsid w:val="00FC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451E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451E8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45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Keyboard"/>
    <w:basedOn w:val="a0"/>
    <w:uiPriority w:val="99"/>
    <w:semiHidden/>
    <w:unhideWhenUsed/>
    <w:rsid w:val="008451E8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1F331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F3311"/>
    <w:rPr>
      <w:sz w:val="18"/>
      <w:szCs w:val="18"/>
    </w:rPr>
  </w:style>
  <w:style w:type="character" w:styleId="a9">
    <w:name w:val="Strong"/>
    <w:basedOn w:val="a0"/>
    <w:uiPriority w:val="22"/>
    <w:qFormat/>
    <w:rsid w:val="004073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3F5E9-9B11-4C20-ADC1-A2AD96FD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37</TotalTime>
  <Pages>5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20</cp:revision>
  <dcterms:created xsi:type="dcterms:W3CDTF">2017-09-20T01:15:00Z</dcterms:created>
  <dcterms:modified xsi:type="dcterms:W3CDTF">2018-04-12T04:07:00Z</dcterms:modified>
</cp:coreProperties>
</file>